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849FD51E95B64DB9A4A043DEA05D4EE7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523CDC" w:rsidRPr="00E16A0E" w:rsidRDefault="00E1415E">
          <w:pPr>
            <w:pStyle w:val="a5"/>
            <w:rPr>
              <w:sz w:val="56"/>
            </w:rPr>
          </w:pPr>
          <w:sdt>
            <w:sdtPr>
              <w:rPr>
                <w:sz w:val="56"/>
              </w:rPr>
              <w:alias w:val="Автор"/>
              <w:tag w:val=""/>
              <w:id w:val="1823003119"/>
              <w:placeholder>
                <w:docPart w:val="83FEA4B6B1EE446AB65F126B8B8AE4C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4735E" w:rsidRPr="00E16A0E">
                <w:rPr>
                  <w:sz w:val="56"/>
                </w:rPr>
                <w:t>ЖАрушкин александр александрович</w:t>
              </w:r>
            </w:sdtContent>
          </w:sdt>
        </w:p>
        <w:sdt>
          <w:sdtPr>
            <w:alias w:val="Адрес электронной почты"/>
            <w:tag w:val=""/>
            <w:id w:val="527535243"/>
            <w:placeholder>
              <w:docPart w:val="EC82AD642A394773BA2F0F66777B248C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23CDC" w:rsidRDefault="0014735E">
              <w:pPr>
                <w:pStyle w:val="ab"/>
              </w:pPr>
              <w:r w:rsidRPr="0014735E">
                <w:t>toppadeep@gmail.com</w:t>
              </w:r>
            </w:p>
          </w:sdtContent>
        </w:sdt>
        <w:sdt>
          <w:sdtPr>
            <w:alias w:val="Адрес"/>
            <w:tag w:val=""/>
            <w:id w:val="539556739"/>
            <w:placeholder>
              <w:docPart w:val="046A2730F3C4439BA5D802F9B8CD21B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23CDC" w:rsidRDefault="00F02EB5">
              <w:pPr>
                <w:pStyle w:val="ab"/>
              </w:pPr>
              <w:r>
                <w:t>Г.Канск</w:t>
              </w:r>
            </w:p>
          </w:sdtContent>
        </w:sdt>
        <w:sdt>
          <w:sdtPr>
            <w:alias w:val="Телефон"/>
            <w:tag w:val=""/>
            <w:id w:val="1357783703"/>
            <w:placeholder>
              <w:docPart w:val="BC16C15CD53F4E0C97A80B0FB47867C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23CDC" w:rsidRDefault="0014735E">
              <w:pPr>
                <w:pStyle w:val="ab"/>
              </w:pPr>
              <w:r>
                <w:t>+79080252117</w:t>
              </w:r>
            </w:p>
          </w:sdtContent>
        </w:sdt>
        <w:sdt>
          <w:sdtPr>
            <w:rPr>
              <w:rStyle w:val="af5"/>
              <w:color w:val="000000"/>
            </w:rPr>
            <w:id w:val="1753779621"/>
            <w:placeholder>
              <w:docPart w:val="9B2360BD4DE742C59F3C3FF7A52278E1"/>
            </w:placeholder>
            <w:text/>
          </w:sdtPr>
          <w:sdtEndPr>
            <w:rPr>
              <w:rStyle w:val="af5"/>
            </w:rPr>
          </w:sdtEndPr>
          <w:sdtContent>
            <w:p w:rsidR="00523CDC" w:rsidRDefault="0014735E">
              <w:r w:rsidRPr="00880690">
                <w:rPr>
                  <w:rStyle w:val="af5"/>
                  <w:color w:val="000000"/>
                </w:rPr>
                <w:t>https://toppadeep.ru</w:t>
              </w:r>
            </w:p>
          </w:sdtContent>
        </w:sdt>
        <w:p w:rsidR="00523CDC" w:rsidRDefault="00E1415E"/>
      </w:sdtContent>
    </w:sdt>
    <w:p w:rsidR="00523CDC" w:rsidRPr="00E16A0E" w:rsidRDefault="00880690">
      <w:pPr>
        <w:pStyle w:val="af8"/>
        <w:rPr>
          <w:color w:val="000000" w:themeColor="text1"/>
        </w:rPr>
      </w:pPr>
      <w:r>
        <w:rPr>
          <w:color w:val="000000" w:themeColor="text1"/>
        </w:rPr>
        <w:t>Цель</w:t>
      </w:r>
    </w:p>
    <w:p w:rsidR="00523CDC" w:rsidRPr="00880690" w:rsidRDefault="00880690">
      <w:r>
        <w:t xml:space="preserve">Разработка, сопровождение и совершенствование </w:t>
      </w:r>
      <w:r>
        <w:rPr>
          <w:lang w:val="en-US"/>
        </w:rPr>
        <w:t>web</w:t>
      </w:r>
      <w:r w:rsidRPr="00880690">
        <w:t xml:space="preserve"> </w:t>
      </w:r>
      <w:r>
        <w:t>систем для наилучшего опыта пользователя.</w:t>
      </w:r>
    </w:p>
    <w:p w:rsidR="00523CDC" w:rsidRDefault="00D74111">
      <w:pPr>
        <w:pStyle w:val="af8"/>
        <w:rPr>
          <w:color w:val="000000" w:themeColor="text1"/>
        </w:rPr>
      </w:pPr>
      <w:r w:rsidRPr="00E16A0E">
        <w:rPr>
          <w:color w:val="000000" w:themeColor="text1"/>
        </w:rPr>
        <w:t>Образование</w:t>
      </w:r>
    </w:p>
    <w:p w:rsidR="00D64930" w:rsidRDefault="000B298D" w:rsidP="00D64930">
      <w:pPr>
        <w:pStyle w:val="af9"/>
        <w:rPr>
          <w:color w:val="000000" w:themeColor="text1"/>
        </w:rPr>
      </w:pPr>
      <w:r>
        <w:rPr>
          <w:color w:val="000000" w:themeColor="text1"/>
        </w:rPr>
        <w:t>2020</w:t>
      </w:r>
      <w:r w:rsidR="00D64930">
        <w:rPr>
          <w:color w:val="000000" w:themeColor="text1"/>
        </w:rPr>
        <w:t xml:space="preserve"> Яндекс.Практикум</w:t>
      </w:r>
    </w:p>
    <w:p w:rsidR="000B298D" w:rsidRPr="000B298D" w:rsidRDefault="000B298D" w:rsidP="000B298D">
      <w:pPr>
        <w:pStyle w:val="a3"/>
        <w:numPr>
          <w:ilvl w:val="0"/>
          <w:numId w:val="6"/>
        </w:numPr>
      </w:pPr>
      <w:r w:rsidRPr="000B298D">
        <w:t>Курсы</w:t>
      </w:r>
    </w:p>
    <w:p w:rsidR="00D64930" w:rsidRPr="000B298D" w:rsidRDefault="000B298D" w:rsidP="00D64930">
      <w:pPr>
        <w:pStyle w:val="af9"/>
        <w:rPr>
          <w:color w:val="000000" w:themeColor="text1"/>
        </w:rPr>
      </w:pPr>
      <w:r>
        <w:rPr>
          <w:color w:val="000000" w:themeColor="text1"/>
        </w:rPr>
        <w:t xml:space="preserve">2021 </w:t>
      </w:r>
      <w:r w:rsidR="00D64930">
        <w:rPr>
          <w:color w:val="000000" w:themeColor="text1"/>
          <w:lang w:val="en-US"/>
        </w:rPr>
        <w:t>Skillbox</w:t>
      </w:r>
    </w:p>
    <w:p w:rsidR="000B298D" w:rsidRPr="000B298D" w:rsidRDefault="000B298D" w:rsidP="000B298D">
      <w:pPr>
        <w:pStyle w:val="a3"/>
        <w:numPr>
          <w:ilvl w:val="0"/>
          <w:numId w:val="6"/>
        </w:numPr>
      </w:pPr>
      <w:r w:rsidRPr="000B298D">
        <w:t>Курсы</w:t>
      </w:r>
      <w:bookmarkStart w:id="0" w:name="_GoBack"/>
      <w:bookmarkEnd w:id="0"/>
    </w:p>
    <w:p w:rsidR="00523CDC" w:rsidRDefault="00333BEF">
      <w:pPr>
        <w:pStyle w:val="af9"/>
        <w:rPr>
          <w:color w:val="000000" w:themeColor="text1"/>
        </w:rPr>
      </w:pPr>
      <w:r w:rsidRPr="00E16A0E">
        <w:rPr>
          <w:color w:val="000000" w:themeColor="text1"/>
        </w:rPr>
        <w:t>Канский Технологический Колледж</w:t>
      </w:r>
    </w:p>
    <w:p w:rsidR="00523CDC" w:rsidRDefault="000B298D">
      <w:pPr>
        <w:rPr>
          <w:rStyle w:val="af0"/>
        </w:rPr>
      </w:pPr>
      <w:r>
        <w:rPr>
          <w:b/>
          <w:bCs/>
          <w:i/>
          <w:iCs/>
          <w:color w:val="000000" w:themeColor="text2"/>
        </w:rPr>
        <w:t>2018-</w:t>
      </w:r>
      <w:r w:rsidR="00333BEF">
        <w:rPr>
          <w:b/>
          <w:bCs/>
          <w:i/>
          <w:iCs/>
          <w:color w:val="000000" w:themeColor="text2"/>
        </w:rPr>
        <w:t>2022</w:t>
      </w:r>
      <w:r w:rsidR="00333BEF">
        <w:t xml:space="preserve">  Разработчик веб и мультимедийных приложений. Специалист по информационным системам. Веб-дизайнер.</w:t>
      </w:r>
    </w:p>
    <w:p w:rsidR="00523CDC" w:rsidRDefault="00333BEF">
      <w:pPr>
        <w:pStyle w:val="a3"/>
        <w:numPr>
          <w:ilvl w:val="0"/>
          <w:numId w:val="4"/>
        </w:numPr>
        <w:ind w:hanging="288"/>
      </w:pPr>
      <w:r>
        <w:t xml:space="preserve">Участник всероссийского движения молодых профессионалов </w:t>
      </w:r>
      <w:r>
        <w:rPr>
          <w:lang w:val="en-US"/>
        </w:rPr>
        <w:t>WorldSkills</w:t>
      </w:r>
      <w:r w:rsidRPr="00333BEF">
        <w:t xml:space="preserve"> </w:t>
      </w:r>
      <w:r>
        <w:rPr>
          <w:lang w:val="en-US"/>
        </w:rPr>
        <w:t>Russia</w:t>
      </w:r>
      <w:r>
        <w:t>, большая перемена, и т.д.</w:t>
      </w:r>
    </w:p>
    <w:p w:rsidR="000B298D" w:rsidRDefault="000B298D">
      <w:pPr>
        <w:pStyle w:val="a3"/>
        <w:numPr>
          <w:ilvl w:val="0"/>
          <w:numId w:val="4"/>
        </w:numPr>
        <w:ind w:hanging="288"/>
      </w:pPr>
      <w:r>
        <w:t>Диплом об образовании</w:t>
      </w:r>
    </w:p>
    <w:p w:rsidR="00523CDC" w:rsidRPr="00E16A0E" w:rsidRDefault="00D74111">
      <w:pPr>
        <w:pStyle w:val="af8"/>
        <w:rPr>
          <w:color w:val="000000" w:themeColor="text1"/>
        </w:rPr>
      </w:pPr>
      <w:r w:rsidRPr="00E16A0E">
        <w:rPr>
          <w:color w:val="000000" w:themeColor="text1"/>
        </w:rPr>
        <w:t>Опыт работы</w:t>
      </w:r>
    </w:p>
    <w:p w:rsidR="00523CDC" w:rsidRPr="00E16A0E" w:rsidRDefault="00333BEF">
      <w:pPr>
        <w:pStyle w:val="af9"/>
        <w:rPr>
          <w:vanish/>
          <w:color w:val="000000" w:themeColor="text1"/>
          <w:specVanish/>
        </w:rPr>
      </w:pPr>
      <w:r w:rsidRPr="00E16A0E">
        <w:rPr>
          <w:color w:val="000000" w:themeColor="text1"/>
        </w:rPr>
        <w:t>Детская художественная школа</w:t>
      </w:r>
    </w:p>
    <w:p w:rsidR="00523CDC" w:rsidRPr="00E16A0E" w:rsidRDefault="00333BEF">
      <w:pPr>
        <w:pStyle w:val="ab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16A0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</w:p>
    <w:p w:rsidR="00523CDC" w:rsidRDefault="00333BEF">
      <w:pPr>
        <w:rPr>
          <w:rStyle w:val="aa"/>
        </w:rPr>
      </w:pPr>
      <w:r>
        <w:rPr>
          <w:rStyle w:val="af0"/>
        </w:rPr>
        <w:t>Разработчик</w:t>
      </w:r>
      <w:r w:rsidR="00D74111">
        <w:rPr>
          <w:rStyle w:val="af0"/>
        </w:rPr>
        <w:t xml:space="preserve"> </w:t>
      </w:r>
    </w:p>
    <w:p w:rsidR="00523CDC" w:rsidRDefault="00333BEF">
      <w:r>
        <w:t>Проектирование, разработка. дизайн</w:t>
      </w:r>
      <w:r w:rsidRPr="00333BEF">
        <w:t xml:space="preserve"> </w:t>
      </w:r>
      <w:r>
        <w:t>сайта и других информационных продуктов.</w:t>
      </w:r>
    </w:p>
    <w:p w:rsidR="00523CDC" w:rsidRPr="00E16A0E" w:rsidRDefault="00D74111">
      <w:pPr>
        <w:pStyle w:val="af8"/>
        <w:rPr>
          <w:color w:val="000000" w:themeColor="text1"/>
        </w:rPr>
      </w:pPr>
      <w:r w:rsidRPr="00E16A0E">
        <w:rPr>
          <w:color w:val="000000" w:themeColor="text1"/>
        </w:rPr>
        <w:t>Умения и навыки</w:t>
      </w:r>
    </w:p>
    <w:p w:rsidR="00523CDC" w:rsidRDefault="00333BEF">
      <w:pPr>
        <w:pStyle w:val="a3"/>
        <w:numPr>
          <w:ilvl w:val="0"/>
          <w:numId w:val="4"/>
        </w:numPr>
        <w:ind w:hanging="288"/>
      </w:pPr>
      <w:r>
        <w:rPr>
          <w:lang w:val="en-US"/>
        </w:rPr>
        <w:t xml:space="preserve">UI/UX </w:t>
      </w:r>
      <w:r>
        <w:t>проектирование</w:t>
      </w:r>
    </w:p>
    <w:p w:rsidR="00333BEF" w:rsidRDefault="00333BEF">
      <w:pPr>
        <w:pStyle w:val="a3"/>
        <w:numPr>
          <w:ilvl w:val="0"/>
          <w:numId w:val="4"/>
        </w:numPr>
        <w:ind w:hanging="288"/>
      </w:pPr>
      <w:r>
        <w:t>Разработка прототипов</w:t>
      </w:r>
    </w:p>
    <w:p w:rsidR="00333BEF" w:rsidRDefault="00333BEF">
      <w:pPr>
        <w:pStyle w:val="a3"/>
        <w:numPr>
          <w:ilvl w:val="0"/>
          <w:numId w:val="4"/>
        </w:numPr>
        <w:ind w:hanging="288"/>
      </w:pPr>
      <w:r>
        <w:t xml:space="preserve">Дизайн (Графический, </w:t>
      </w:r>
      <w:r>
        <w:rPr>
          <w:lang w:val="en-US"/>
        </w:rPr>
        <w:t>Web</w:t>
      </w:r>
      <w:r>
        <w:t>)</w:t>
      </w:r>
    </w:p>
    <w:p w:rsidR="00333BEF" w:rsidRDefault="00333BEF" w:rsidP="00333BEF">
      <w:pPr>
        <w:pStyle w:val="a3"/>
        <w:numPr>
          <w:ilvl w:val="0"/>
          <w:numId w:val="4"/>
        </w:numPr>
        <w:ind w:hanging="288"/>
        <w:rPr>
          <w:lang w:val="en-US"/>
        </w:rPr>
      </w:pPr>
      <w:r>
        <w:rPr>
          <w:lang w:val="en-US"/>
        </w:rPr>
        <w:t>Frontend developer (JavaScript, Vue.js)</w:t>
      </w:r>
    </w:p>
    <w:p w:rsidR="00333BEF" w:rsidRDefault="00333BEF" w:rsidP="00333BEF">
      <w:pPr>
        <w:pStyle w:val="a3"/>
        <w:numPr>
          <w:ilvl w:val="0"/>
          <w:numId w:val="4"/>
        </w:numPr>
        <w:ind w:hanging="288"/>
        <w:rPr>
          <w:lang w:val="en-US"/>
        </w:rPr>
      </w:pPr>
      <w:r>
        <w:rPr>
          <w:lang w:val="en-US"/>
        </w:rPr>
        <w:t>Backend developer (PHP, Laravel)</w:t>
      </w:r>
    </w:p>
    <w:p w:rsidR="00333BEF" w:rsidRPr="00333BEF" w:rsidRDefault="00333BEF" w:rsidP="00333BEF">
      <w:pPr>
        <w:pStyle w:val="a3"/>
        <w:numPr>
          <w:ilvl w:val="0"/>
          <w:numId w:val="4"/>
        </w:numPr>
        <w:ind w:hanging="288"/>
        <w:rPr>
          <w:lang w:val="en-US"/>
        </w:rPr>
      </w:pPr>
      <w:r>
        <w:t>Вёрстка</w:t>
      </w:r>
      <w:r w:rsidRPr="00333BEF">
        <w:rPr>
          <w:lang w:val="en-US"/>
        </w:rPr>
        <w:t xml:space="preserve"> (</w:t>
      </w:r>
      <w:r>
        <w:rPr>
          <w:lang w:val="en-US"/>
        </w:rPr>
        <w:t>HTML5, PUG, CSS, SCSS</w:t>
      </w:r>
      <w:r w:rsidRPr="00333BEF">
        <w:rPr>
          <w:lang w:val="en-US"/>
        </w:rPr>
        <w:t>)</w:t>
      </w:r>
    </w:p>
    <w:sectPr w:rsidR="00333BEF" w:rsidRPr="00333BEF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15E" w:rsidRDefault="00E1415E">
      <w:pPr>
        <w:spacing w:after="0" w:line="240" w:lineRule="auto"/>
      </w:pPr>
      <w:r>
        <w:separator/>
      </w:r>
    </w:p>
  </w:endnote>
  <w:endnote w:type="continuationSeparator" w:id="0">
    <w:p w:rsidR="00E1415E" w:rsidRDefault="00E1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CDC" w:rsidRDefault="00D74111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F268527"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1D0F767"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F2A3793"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black [3215]" stroked="f">
              <w10:wrap anchorx="margin" anchory="margin"/>
            </v:rect>
          </w:pict>
        </mc:Fallback>
      </mc:AlternateContent>
    </w:r>
  </w:p>
  <w:p w:rsidR="00523CDC" w:rsidRDefault="00D74111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23CDC" w:rsidRDefault="00D74111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523CDC" w:rsidRDefault="00D74111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15E" w:rsidRDefault="00E1415E">
      <w:pPr>
        <w:spacing w:after="0" w:line="240" w:lineRule="auto"/>
      </w:pPr>
      <w:r>
        <w:separator/>
      </w:r>
    </w:p>
  </w:footnote>
  <w:footnote w:type="continuationSeparator" w:id="0">
    <w:p w:rsidR="00E1415E" w:rsidRDefault="00E1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CDC" w:rsidRDefault="00D74111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7FE635"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889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B084FA6"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KPYY/8lAgAA9gMAAA4AAAAAAAAAAAAAAAAALgIAAGRycy9lMm9Eb2Mu&#10;eG1sUEsBAi0AFAAGAAgAAAAhAJrjwDndAAAABAEAAA8AAAAAAAAAAAAAAAAAfwQAAGRycy9kb3du&#10;cmV2LnhtbFBLBQYAAAAABAAEAPMAAACJ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8890" b="889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33BACD"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" fillcolor="#7030a0" stroked="f">
              <w10:wrap anchorx="margin" anchory="margin"/>
            </v:rect>
          </w:pict>
        </mc:Fallback>
      </mc:AlternateContent>
    </w:r>
  </w:p>
  <w:p w:rsidR="00523CDC" w:rsidRDefault="00523CDC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525D"/>
    <w:multiLevelType w:val="hybridMultilevel"/>
    <w:tmpl w:val="E4728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F134B"/>
    <w:multiLevelType w:val="hybridMultilevel"/>
    <w:tmpl w:val="B0A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5E"/>
    <w:rsid w:val="000B298D"/>
    <w:rsid w:val="0014735E"/>
    <w:rsid w:val="00333BEF"/>
    <w:rsid w:val="00523CDC"/>
    <w:rsid w:val="00880690"/>
    <w:rsid w:val="00D64930"/>
    <w:rsid w:val="00D74111"/>
    <w:rsid w:val="00E1415E"/>
    <w:rsid w:val="00E16A0E"/>
    <w:rsid w:val="00F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70FF70-6B5E-4B74-9C8D-41447268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DDDDDD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00000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A5A5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000000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DDDDD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000000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A5A5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000000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DDDDD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000000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000000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DDDDDD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DDDDDD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000000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DDDDDD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000000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B2B2B2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B2B2B2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6E6E6E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FD51E95B64DB9A4A043DEA05D4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787317-9919-4D1E-B48D-FEBA22E243D9}"/>
      </w:docPartPr>
      <w:docPartBody>
        <w:p w:rsidR="009F6666" w:rsidRDefault="00284747">
          <w:pPr>
            <w:pStyle w:val="849FD51E95B64DB9A4A043DEA05D4EE7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3FEA4B6B1EE446AB65F126B8B8AE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11588-1675-44F4-8969-8ABAD55BD9D5}"/>
      </w:docPartPr>
      <w:docPartBody>
        <w:p w:rsidR="009F6666" w:rsidRDefault="00284747">
          <w:pPr>
            <w:pStyle w:val="83FEA4B6B1EE446AB65F126B8B8AE4CE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EC82AD642A394773BA2F0F66777B2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A0156-565A-4741-8C5C-F3E218A7B137}"/>
      </w:docPartPr>
      <w:docPartBody>
        <w:p w:rsidR="009F6666" w:rsidRDefault="00284747">
          <w:pPr>
            <w:pStyle w:val="EC82AD642A394773BA2F0F66777B248C"/>
          </w:pPr>
          <w:r>
            <w:rPr>
              <w:rStyle w:val="a3"/>
              <w:color w:val="000000"/>
            </w:rPr>
            <w:t>[Введите адрес электронной почты]</w:t>
          </w:r>
        </w:p>
      </w:docPartBody>
    </w:docPart>
    <w:docPart>
      <w:docPartPr>
        <w:name w:val="046A2730F3C4439BA5D802F9B8CD2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ABC7B-AA96-4F05-9276-BC82D25378E3}"/>
      </w:docPartPr>
      <w:docPartBody>
        <w:p w:rsidR="009F6666" w:rsidRDefault="00284747">
          <w:pPr>
            <w:pStyle w:val="046A2730F3C4439BA5D802F9B8CD21B3"/>
          </w:pPr>
          <w:r>
            <w:rPr>
              <w:rStyle w:val="a3"/>
              <w:color w:val="000000"/>
            </w:rPr>
            <w:t>[Введите свой адрес]</w:t>
          </w:r>
        </w:p>
      </w:docPartBody>
    </w:docPart>
    <w:docPart>
      <w:docPartPr>
        <w:name w:val="BC16C15CD53F4E0C97A80B0FB4786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83C40-EB5D-437A-8895-AEB1155968A4}"/>
      </w:docPartPr>
      <w:docPartBody>
        <w:p w:rsidR="009F6666" w:rsidRDefault="00284747">
          <w:pPr>
            <w:pStyle w:val="BC16C15CD53F4E0C97A80B0FB47867CF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  <w:docPart>
      <w:docPartPr>
        <w:name w:val="9B2360BD4DE742C59F3C3FF7A5227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3F216-A911-448D-A07B-AFE09CBD09AD}"/>
      </w:docPartPr>
      <w:docPartBody>
        <w:p w:rsidR="009F6666" w:rsidRDefault="00284747">
          <w:pPr>
            <w:pStyle w:val="9B2360BD4DE742C59F3C3FF7A52278E1"/>
          </w:pPr>
          <w:r>
            <w:rPr>
              <w:rStyle w:val="a3"/>
              <w:color w:val="000000"/>
            </w:rPr>
            <w:t>[Введите название своего веб-сайта]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47"/>
    <w:rsid w:val="00284747"/>
    <w:rsid w:val="006760EF"/>
    <w:rsid w:val="009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849FD51E95B64DB9A4A043DEA05D4EE7">
    <w:name w:val="849FD51E95B64DB9A4A043DEA05D4EE7"/>
  </w:style>
  <w:style w:type="paragraph" w:customStyle="1" w:styleId="83FEA4B6B1EE446AB65F126B8B8AE4CE">
    <w:name w:val="83FEA4B6B1EE446AB65F126B8B8AE4CE"/>
  </w:style>
  <w:style w:type="paragraph" w:customStyle="1" w:styleId="EC82AD642A394773BA2F0F66777B248C">
    <w:name w:val="EC82AD642A394773BA2F0F66777B248C"/>
  </w:style>
  <w:style w:type="paragraph" w:customStyle="1" w:styleId="046A2730F3C4439BA5D802F9B8CD21B3">
    <w:name w:val="046A2730F3C4439BA5D802F9B8CD21B3"/>
  </w:style>
  <w:style w:type="paragraph" w:customStyle="1" w:styleId="BC16C15CD53F4E0C97A80B0FB47867CF">
    <w:name w:val="BC16C15CD53F4E0C97A80B0FB47867CF"/>
  </w:style>
  <w:style w:type="paragraph" w:customStyle="1" w:styleId="9B2360BD4DE742C59F3C3FF7A52278E1">
    <w:name w:val="9B2360BD4DE742C59F3C3FF7A52278E1"/>
  </w:style>
  <w:style w:type="paragraph" w:customStyle="1" w:styleId="E489DE5D9FEE4D38A764D662BC8FA675">
    <w:name w:val="E489DE5D9FEE4D38A764D662BC8FA675"/>
  </w:style>
  <w:style w:type="paragraph" w:customStyle="1" w:styleId="74158D7BC54F41258B54B5C29254FED6">
    <w:name w:val="74158D7BC54F41258B54B5C29254FED6"/>
  </w:style>
  <w:style w:type="paragraph" w:customStyle="1" w:styleId="01028A8B32A944D2A4D5AB6AB0B4EF3A">
    <w:name w:val="01028A8B32A944D2A4D5AB6AB0B4EF3A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25035B13C4A149B6B49B2E824A57E1C4">
    <w:name w:val="25035B13C4A149B6B49B2E824A57E1C4"/>
  </w:style>
  <w:style w:type="paragraph" w:customStyle="1" w:styleId="ED2C240C0077402B808E60F3526CE93E">
    <w:name w:val="ED2C240C0077402B808E60F3526CE93E"/>
  </w:style>
  <w:style w:type="paragraph" w:customStyle="1" w:styleId="5A9BA22C4FB646B2904B1B9A59827394">
    <w:name w:val="5A9BA22C4FB646B2904B1B9A59827394"/>
  </w:style>
  <w:style w:type="paragraph" w:customStyle="1" w:styleId="0CABB4E61CE94154A117E844280DACA0">
    <w:name w:val="0CABB4E61CE94154A117E844280DACA0"/>
  </w:style>
  <w:style w:type="paragraph" w:customStyle="1" w:styleId="1035DD08C03047E1B3E5832C575E2003">
    <w:name w:val="1035DD08C03047E1B3E5832C575E2003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7966281C91F34F6B9AB1D7B216E25E34">
    <w:name w:val="7966281C91F34F6B9AB1D7B216E25E34"/>
  </w:style>
  <w:style w:type="paragraph" w:customStyle="1" w:styleId="8F62897C595A4991B953357233FFBA71">
    <w:name w:val="8F62897C595A4991B953357233FFBA71"/>
  </w:style>
  <w:style w:type="paragraph" w:customStyle="1" w:styleId="966EB297567B4369B92923C7AC39E7B0">
    <w:name w:val="966EB297567B4369B92923C7AC39E7B0"/>
  </w:style>
  <w:style w:type="paragraph" w:customStyle="1" w:styleId="8481A0EA61D34F2A8F1C8090F551503C">
    <w:name w:val="8481A0EA61D34F2A8F1C8090F5515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Г.Канск</CompanyAddress>
  <CompanyPhone>+79080252117</CompanyPhone>
  <CompanyFax/>
  <CompanyEmail>toppadeep@gmail.com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E16E970-2C84-43DF-B0A1-1A1E74EA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122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ЖАрушкин александр александрович</dc:creator>
  <cp:lastModifiedBy>Учетная запись Майкрософт</cp:lastModifiedBy>
  <cp:revision>4</cp:revision>
  <dcterms:created xsi:type="dcterms:W3CDTF">2022-07-09T09:47:00Z</dcterms:created>
  <dcterms:modified xsi:type="dcterms:W3CDTF">2022-07-22T08:45:00Z</dcterms:modified>
</cp:coreProperties>
</file>